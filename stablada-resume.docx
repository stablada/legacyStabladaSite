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2AF24519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AD84C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79F64175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AD84C6" w:themeColor="accent1"/>
                  </w:tcBorders>
                  <w:tcMar>
                    <w:top w:w="317" w:type="dxa"/>
                  </w:tcMar>
                </w:tcPr>
                <w:p w14:paraId="6D165F5C" w14:textId="77777777" w:rsidR="00184664" w:rsidRPr="00A85B6F" w:rsidRDefault="00000000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86B8DDE7BA2B94F8DDF77FA384FC7F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1FB79827" w14:textId="77777777" w:rsidR="00184664" w:rsidRDefault="007345C6" w:rsidP="00CC7AD0">
                  <w:pPr>
                    <w:pStyle w:val="Heading3"/>
                  </w:pPr>
                  <w:r>
                    <w:t>Customer Service, Graphic Design, Full Stack Programming in Python, Java, and C#</w:t>
                  </w:r>
                </w:p>
                <w:p w14:paraId="0E55504D" w14:textId="5813859E" w:rsidR="007345C6" w:rsidRPr="00A85B6F" w:rsidRDefault="00544ACF" w:rsidP="00CC7AD0">
                  <w:pPr>
                    <w:pStyle w:val="Heading3"/>
                  </w:pPr>
                  <w:r>
                    <w:t>Figma, Adobe Photoshop, expert p</w:t>
                  </w:r>
                  <w:r w:rsidR="007345C6">
                    <w:t>roblem solving</w:t>
                  </w:r>
                </w:p>
              </w:tc>
            </w:tr>
            <w:tr w:rsidR="00184664" w:rsidRPr="00A85B6F" w14:paraId="048C09F6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left w:val="single" w:sz="12" w:space="0" w:color="AD84C6" w:themeColor="accent1"/>
                    <w:bottom w:val="single" w:sz="12" w:space="0" w:color="AD84C6" w:themeColor="accent1"/>
                    <w:right w:val="nil"/>
                  </w:tcBorders>
                  <w:tcMar>
                    <w:top w:w="245" w:type="dxa"/>
                  </w:tcMar>
                </w:tcPr>
                <w:p w14:paraId="773A1B23" w14:textId="77777777" w:rsidR="00184664" w:rsidRPr="00A85B6F" w:rsidRDefault="00000000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80D226E4AA03F47A2B1026B7AC1E5B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0B3014D0" w14:textId="6C125778" w:rsidR="00184664" w:rsidRPr="00A85B6F" w:rsidRDefault="00544ACF" w:rsidP="00CC7AD0">
                  <w:pPr>
                    <w:pStyle w:val="Heading3"/>
                  </w:pPr>
                  <w:r>
                    <w:t>Relevant Job Title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XYZ Company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>
                    <w:t xml:space="preserve"> A -</w:t>
                  </w:r>
                  <w:r w:rsidR="00184664" w:rsidRPr="00A85B6F">
                    <w:t xml:space="preserve"> </w:t>
                  </w:r>
                  <w:r>
                    <w:t>B</w:t>
                  </w:r>
                </w:p>
                <w:p w14:paraId="336155BC" w14:textId="3C889BFF" w:rsidR="00184664" w:rsidRDefault="00544ACF" w:rsidP="00544ACF">
                  <w:r>
                    <w:t>Built infrastructure for XYZ servers.</w:t>
                  </w:r>
                </w:p>
                <w:p w14:paraId="5FD55BE1" w14:textId="1006093C" w:rsidR="00544ACF" w:rsidRPr="00A85B6F" w:rsidRDefault="00544ACF" w:rsidP="00544ACF">
                  <w:r>
                    <w:t>Designed Website landing page and set up User Experience systems.</w:t>
                  </w:r>
                </w:p>
                <w:p w14:paraId="3822EEB4" w14:textId="77777777" w:rsidR="00184664" w:rsidRPr="00A85B6F" w:rsidRDefault="00000000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9AC51BF6E18964CB99EFB51C47DCFD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2F2C4E53" w14:textId="245EAA1F" w:rsidR="00184664" w:rsidRDefault="00544ACF" w:rsidP="00CC7AD0">
                  <w:pPr>
                    <w:pStyle w:val="Heading3"/>
                  </w:pPr>
                  <w:r>
                    <w:t>B.S. Computer Science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July 2024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Florida International University</w:t>
                  </w:r>
                </w:p>
                <w:p w14:paraId="5B270F8A" w14:textId="298F92FF" w:rsidR="004670DD" w:rsidRPr="00A85B6F" w:rsidRDefault="00544ACF" w:rsidP="00544ACF">
                  <w:r>
                    <w:t xml:space="preserve">3.5 GPA, </w:t>
                  </w:r>
                  <w:proofErr w:type="gramStart"/>
                  <w:r>
                    <w:t>Worked</w:t>
                  </w:r>
                  <w:proofErr w:type="gramEnd"/>
                  <w:r>
                    <w:t xml:space="preserve"> with many incredible professors to improve and educate myself, acquiring many skills and sharpening my coding skills.</w:t>
                  </w:r>
                </w:p>
              </w:tc>
            </w:tr>
          </w:tbl>
          <w:p w14:paraId="0B66DA44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AD84C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09DEA4C9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  <w:right w:val="single" w:sz="12" w:space="0" w:color="AD84C6" w:themeColor="accent1"/>
                  </w:tcBorders>
                  <w:shd w:val="clear" w:color="auto" w:fill="AD84C6" w:themeFill="accent1"/>
                  <w:tcMar>
                    <w:top w:w="288" w:type="dxa"/>
                  </w:tcMar>
                </w:tcPr>
                <w:p w14:paraId="03D02984" w14:textId="77777777" w:rsidR="00184664" w:rsidRPr="00A85B6F" w:rsidRDefault="00000000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75E29BD1651C84599482C43A94CB90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17626">
                        <w:t>Objective</w:t>
                      </w:r>
                    </w:sdtContent>
                  </w:sdt>
                </w:p>
                <w:p w14:paraId="63D55304" w14:textId="6177F547" w:rsidR="00184664" w:rsidRPr="00A85B6F" w:rsidRDefault="007345C6" w:rsidP="00CC7AD0">
                  <w:pPr>
                    <w:pStyle w:val="Heading3"/>
                  </w:pPr>
                  <w:r>
                    <w:t>My whole life I’ve been astounded by how the world works. When I found out I could make my own world, I knew what my career would be. My goal is to bring your world to life with my code.</w:t>
                  </w:r>
                </w:p>
              </w:tc>
            </w:tr>
            <w:tr w:rsidR="00184664" w:rsidRPr="00A85B6F" w14:paraId="0435C03D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6D9DB373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D646ED0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3477E90" wp14:editId="18CF5AD1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72F2CD6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CSP1/bzAsAABk3AAAOAAAAAAAAAAAA&#13;&#10;AAAAAC4CAABkcnMvZTJvRG9jLnhtbFBLAQItABQABgAIAAAAIQDbJ8Nc3AAAAAgBAAAPAAAAAAAA&#13;&#10;AAAAAAAAACYOAABkcnMvZG93bnJldi54bWxQSwUGAAAAAAQABADzAAAALw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" fillcolor="#ad84c6 [3204]" stroked="f" strokeweight="1.5pt">
                                    <v:stroke endcap="round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3545 [3215]" strokecolor="#373545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50FBF974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5DBCB2E" wp14:editId="3C0E99F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B1AD157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BbSaXuWHAAAoaMAAA4AAAAAAAAAAAAAAAAALgIAAGRycy9lMm9Eb2MueG1sUEsBAi0AFAAGAAgA&#13;&#10;AAAhANsnw1zcAAAACAEAAA8AAAAAAAAAAAAAAAAA8B4AAGRycy9kb3ducmV2LnhtbFBLBQYAAAAA&#13;&#10;BAAEAPMAAAD5HwAAAAA=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" fillcolor="#ad84c6 [3204]" stroked="f" strokeweight="1.5pt">
                                    <v:stroke endcap="round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3545 [3215]" strokecolor="#373545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C3FFF11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55FA3A96" w14:textId="4C1B2EDB" w:rsidR="00184664" w:rsidRPr="007345C6" w:rsidRDefault="007345C6" w:rsidP="00CC7AD0">
                        <w:r w:rsidRPr="007345C6">
                          <w:t>stablada67@gmail.com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7BA67769" w14:textId="072C1B7A" w:rsidR="00184664" w:rsidRPr="00A85B6F" w:rsidRDefault="007345C6" w:rsidP="00CC7AD0">
                        <w:r>
                          <w:t>(305)570-8791</w:t>
                        </w:r>
                      </w:p>
                    </w:tc>
                  </w:tr>
                  <w:tr w:rsidR="00184664" w:rsidRPr="00A85B6F" w14:paraId="3746B128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7E28F5D4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734CAE2" wp14:editId="5F57FE24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A1F3817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" fillcolor="#ad84c6 [3204]" stroked="f" strokeweight="1.5pt">
                                    <v:stroke endcap="round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3545 [3215]" strokecolor="#373545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046BD13D" w14:textId="44AAA837" w:rsidR="00184664" w:rsidRPr="00A85B6F" w:rsidRDefault="007345C6" w:rsidP="00CC7AD0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26F8D596" wp14:editId="48BC9DC4">
                                  <wp:simplePos x="0" y="0"/>
                                  <wp:positionH relativeFrom="column">
                                    <wp:posOffset>451017</wp:posOffset>
                                  </wp:positionH>
                                  <wp:positionV relativeFrom="paragraph">
                                    <wp:posOffset>85725</wp:posOffset>
                                  </wp:positionV>
                                  <wp:extent cx="180043" cy="167640"/>
                                  <wp:effectExtent l="12700" t="12700" r="23495" b="48260"/>
                                  <wp:wrapNone/>
                                  <wp:docPr id="12" name="Oval Callout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43" cy="167640"/>
                                          </a:xfrm>
                                          <a:prstGeom prst="wedgeEllipseCallou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B40EA7" w14:textId="77777777" w:rsidR="007345C6" w:rsidRDefault="007345C6" w:rsidP="007345C6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6F8D596" id="_x0000_t63" coordsize="21600,21600" o:spt="63" adj="1350,25920" path="wr,,21600,21600@15@16@17@18l@21@22xe">
                                  <v:stroke joinstyle="miter"/>
                                  <v:formulas>
                                    <v:f eqn="val #0"/>
                                    <v:f eqn="val #1"/>
                                    <v:f eqn="sum 10800 0 #0"/>
                                    <v:f eqn="sum 10800 0 #1"/>
                                    <v:f eqn="atan2 @2 @3"/>
                                    <v:f eqn="sumangle @4 11 0"/>
                                    <v:f eqn="sumangle @4 0 11"/>
                                    <v:f eqn="cos 10800 @4"/>
                                    <v:f eqn="sin 10800 @4"/>
                                    <v:f eqn="cos 10800 @5"/>
                                    <v:f eqn="sin 10800 @5"/>
                                    <v:f eqn="cos 10800 @6"/>
                                    <v:f eqn="sin 10800 @6"/>
                                    <v:f eqn="sum 10800 0 @7"/>
                                    <v:f eqn="sum 10800 0 @8"/>
                                    <v:f eqn="sum 10800 0 @9"/>
                                    <v:f eqn="sum 10800 0 @10"/>
                                    <v:f eqn="sum 10800 0 @11"/>
                                    <v:f eqn="sum 10800 0 @12"/>
                                    <v:f eqn="mod @2 @3 0"/>
                                    <v:f eqn="sum @19 0 10800"/>
                                    <v:f eqn="if @20 #0 @13"/>
                                    <v:f eqn="if @20 #1 @14"/>
                                  </v:formulas>
                                  <v:path o:connecttype="custom" o:connectlocs="10800,0;3163,3163;0,10800;3163,18437;10800,21600;18437,18437;21600,10800;18437,3163;@21,@22" textboxrect="3163,3163,18437,18437"/>
                                  <v:handles>
                                    <v:h position="#0,#1"/>
                                  </v:handles>
                                </v:shapetype>
                                <v:shape id="Oval Callout 12" o:spid="_x0000_s1026" type="#_x0000_t63" style="position:absolute;left:0;text-align:left;margin-left:35.5pt;margin-top:6.75pt;width:14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" adj="6300,24300" fillcolor="#ad84c6 [3204]" strokecolor="#593470 [1604]" strokeweight="1.5pt">
                                  <v:stroke endcap="round"/>
                                  <v:textbox>
                                    <w:txbxContent>
                                      <w:p w14:paraId="06B40EA7" w14:textId="77777777" w:rsidR="007345C6" w:rsidRDefault="007345C6" w:rsidP="007345C6"/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CA85234" wp14:editId="50833EA6">
                                  <wp:extent cx="329184" cy="329184"/>
                                  <wp:effectExtent l="0" t="0" r="13970" b="13970"/>
                                  <wp:docPr id="4" name="Freeform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825 w 3441"/>
                                              <a:gd name="T1" fmla="*/ 4 h 3441"/>
                                              <a:gd name="T2" fmla="*/ 2029 w 3441"/>
                                              <a:gd name="T3" fmla="*/ 29 h 3441"/>
                                              <a:gd name="T4" fmla="*/ 2226 w 3441"/>
                                              <a:gd name="T5" fmla="*/ 76 h 3441"/>
                                              <a:gd name="T6" fmla="*/ 2412 w 3441"/>
                                              <a:gd name="T7" fmla="*/ 146 h 3441"/>
                                              <a:gd name="T8" fmla="*/ 2588 w 3441"/>
                                              <a:gd name="T9" fmla="*/ 236 h 3441"/>
                                              <a:gd name="T10" fmla="*/ 2752 w 3441"/>
                                              <a:gd name="T11" fmla="*/ 344 h 3441"/>
                                              <a:gd name="T12" fmla="*/ 2901 w 3441"/>
                                              <a:gd name="T13" fmla="*/ 471 h 3441"/>
                                              <a:gd name="T14" fmla="*/ 3035 w 3441"/>
                                              <a:gd name="T15" fmla="*/ 613 h 3441"/>
                                              <a:gd name="T16" fmla="*/ 3154 w 3441"/>
                                              <a:gd name="T17" fmla="*/ 769 h 3441"/>
                                              <a:gd name="T18" fmla="*/ 3253 w 3441"/>
                                              <a:gd name="T19" fmla="*/ 939 h 3441"/>
                                              <a:gd name="T20" fmla="*/ 3333 w 3441"/>
                                              <a:gd name="T21" fmla="*/ 1121 h 3441"/>
                                              <a:gd name="T22" fmla="*/ 3392 w 3441"/>
                                              <a:gd name="T23" fmla="*/ 1313 h 3441"/>
                                              <a:gd name="T24" fmla="*/ 3428 w 3441"/>
                                              <a:gd name="T25" fmla="*/ 1513 h 3441"/>
                                              <a:gd name="T26" fmla="*/ 3441 w 3441"/>
                                              <a:gd name="T27" fmla="*/ 1721 h 3441"/>
                                              <a:gd name="T28" fmla="*/ 3428 w 3441"/>
                                              <a:gd name="T29" fmla="*/ 1929 h 3441"/>
                                              <a:gd name="T30" fmla="*/ 3392 w 3441"/>
                                              <a:gd name="T31" fmla="*/ 2130 h 3441"/>
                                              <a:gd name="T32" fmla="*/ 3333 w 3441"/>
                                              <a:gd name="T33" fmla="*/ 2321 h 3441"/>
                                              <a:gd name="T34" fmla="*/ 3253 w 3441"/>
                                              <a:gd name="T35" fmla="*/ 2502 h 3441"/>
                                              <a:gd name="T36" fmla="*/ 3154 w 3441"/>
                                              <a:gd name="T37" fmla="*/ 2672 h 3441"/>
                                              <a:gd name="T38" fmla="*/ 3035 w 3441"/>
                                              <a:gd name="T39" fmla="*/ 2829 h 3441"/>
                                              <a:gd name="T40" fmla="*/ 2901 w 3441"/>
                                              <a:gd name="T41" fmla="*/ 2972 h 3441"/>
                                              <a:gd name="T42" fmla="*/ 2752 w 3441"/>
                                              <a:gd name="T43" fmla="*/ 3097 h 3441"/>
                                              <a:gd name="T44" fmla="*/ 2588 w 3441"/>
                                              <a:gd name="T45" fmla="*/ 3206 h 3441"/>
                                              <a:gd name="T46" fmla="*/ 2412 w 3441"/>
                                              <a:gd name="T47" fmla="*/ 3296 h 3441"/>
                                              <a:gd name="T48" fmla="*/ 2226 w 3441"/>
                                              <a:gd name="T49" fmla="*/ 3365 h 3441"/>
                                              <a:gd name="T50" fmla="*/ 2029 w 3441"/>
                                              <a:gd name="T51" fmla="*/ 3414 h 3441"/>
                                              <a:gd name="T52" fmla="*/ 1825 w 3441"/>
                                              <a:gd name="T53" fmla="*/ 3438 h 3441"/>
                                              <a:gd name="T54" fmla="*/ 1615 w 3441"/>
                                              <a:gd name="T55" fmla="*/ 3438 h 3441"/>
                                              <a:gd name="T56" fmla="*/ 1411 w 3441"/>
                                              <a:gd name="T57" fmla="*/ 3414 h 3441"/>
                                              <a:gd name="T58" fmla="*/ 1214 w 3441"/>
                                              <a:gd name="T59" fmla="*/ 3365 h 3441"/>
                                              <a:gd name="T60" fmla="*/ 1028 w 3441"/>
                                              <a:gd name="T61" fmla="*/ 3296 h 3441"/>
                                              <a:gd name="T62" fmla="*/ 852 w 3441"/>
                                              <a:gd name="T63" fmla="*/ 3206 h 3441"/>
                                              <a:gd name="T64" fmla="*/ 689 w 3441"/>
                                              <a:gd name="T65" fmla="*/ 3097 h 3441"/>
                                              <a:gd name="T66" fmla="*/ 539 w 3441"/>
                                              <a:gd name="T67" fmla="*/ 2972 h 3441"/>
                                              <a:gd name="T68" fmla="*/ 405 w 3441"/>
                                              <a:gd name="T69" fmla="*/ 2829 h 3441"/>
                                              <a:gd name="T70" fmla="*/ 287 w 3441"/>
                                              <a:gd name="T71" fmla="*/ 2672 h 3441"/>
                                              <a:gd name="T72" fmla="*/ 188 w 3441"/>
                                              <a:gd name="T73" fmla="*/ 2502 h 3441"/>
                                              <a:gd name="T74" fmla="*/ 108 w 3441"/>
                                              <a:gd name="T75" fmla="*/ 2321 h 3441"/>
                                              <a:gd name="T76" fmla="*/ 49 w 3441"/>
                                              <a:gd name="T77" fmla="*/ 2130 h 3441"/>
                                              <a:gd name="T78" fmla="*/ 13 w 3441"/>
                                              <a:gd name="T79" fmla="*/ 1929 h 3441"/>
                                              <a:gd name="T80" fmla="*/ 0 w 3441"/>
                                              <a:gd name="T81" fmla="*/ 1721 h 3441"/>
                                              <a:gd name="T82" fmla="*/ 13 w 3441"/>
                                              <a:gd name="T83" fmla="*/ 1513 h 3441"/>
                                              <a:gd name="T84" fmla="*/ 49 w 3441"/>
                                              <a:gd name="T85" fmla="*/ 1313 h 3441"/>
                                              <a:gd name="T86" fmla="*/ 108 w 3441"/>
                                              <a:gd name="T87" fmla="*/ 1121 h 3441"/>
                                              <a:gd name="T88" fmla="*/ 188 w 3441"/>
                                              <a:gd name="T89" fmla="*/ 939 h 3441"/>
                                              <a:gd name="T90" fmla="*/ 287 w 3441"/>
                                              <a:gd name="T91" fmla="*/ 769 h 3441"/>
                                              <a:gd name="T92" fmla="*/ 405 w 3441"/>
                                              <a:gd name="T93" fmla="*/ 613 h 3441"/>
                                              <a:gd name="T94" fmla="*/ 539 w 3441"/>
                                              <a:gd name="T95" fmla="*/ 471 h 3441"/>
                                              <a:gd name="T96" fmla="*/ 689 w 3441"/>
                                              <a:gd name="T97" fmla="*/ 344 h 3441"/>
                                              <a:gd name="T98" fmla="*/ 852 w 3441"/>
                                              <a:gd name="T99" fmla="*/ 236 h 3441"/>
                                              <a:gd name="T100" fmla="*/ 1028 w 3441"/>
                                              <a:gd name="T101" fmla="*/ 146 h 3441"/>
                                              <a:gd name="T102" fmla="*/ 1214 w 3441"/>
                                              <a:gd name="T103" fmla="*/ 76 h 3441"/>
                                              <a:gd name="T104" fmla="*/ 1411 w 3441"/>
                                              <a:gd name="T105" fmla="*/ 29 h 3441"/>
                                              <a:gd name="T106" fmla="*/ 1615 w 3441"/>
                                              <a:gd name="T107" fmla="*/ 4 h 344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441" h="3441">
                                                <a:moveTo>
                                                  <a:pt x="1720" y="0"/>
                                                </a:moveTo>
                                                <a:lnTo>
                                                  <a:pt x="1825" y="4"/>
                                                </a:lnTo>
                                                <a:lnTo>
                                                  <a:pt x="1929" y="13"/>
                                                </a:lnTo>
                                                <a:lnTo>
                                                  <a:pt x="2029" y="29"/>
                                                </a:lnTo>
                                                <a:lnTo>
                                                  <a:pt x="2129" y="50"/>
                                                </a:lnTo>
                                                <a:lnTo>
                                                  <a:pt x="2226" y="76"/>
                                                </a:lnTo>
                                                <a:lnTo>
                                                  <a:pt x="2320" y="108"/>
                                                </a:lnTo>
                                                <a:lnTo>
                                                  <a:pt x="2412" y="146"/>
                                                </a:lnTo>
                                                <a:lnTo>
                                                  <a:pt x="2502" y="188"/>
                                                </a:lnTo>
                                                <a:lnTo>
                                                  <a:pt x="2588" y="236"/>
                                                </a:lnTo>
                                                <a:lnTo>
                                                  <a:pt x="2672" y="287"/>
                                                </a:lnTo>
                                                <a:lnTo>
                                                  <a:pt x="2752" y="344"/>
                                                </a:lnTo>
                                                <a:lnTo>
                                                  <a:pt x="2828" y="406"/>
                                                </a:lnTo>
                                                <a:lnTo>
                                                  <a:pt x="2901" y="471"/>
                                                </a:lnTo>
                                                <a:lnTo>
                                                  <a:pt x="2971" y="540"/>
                                                </a:lnTo>
                                                <a:lnTo>
                                                  <a:pt x="3035" y="613"/>
                                                </a:lnTo>
                                                <a:lnTo>
                                                  <a:pt x="3096" y="690"/>
                                                </a:lnTo>
                                                <a:lnTo>
                                                  <a:pt x="3154" y="769"/>
                                                </a:lnTo>
                                                <a:lnTo>
                                                  <a:pt x="3205" y="853"/>
                                                </a:lnTo>
                                                <a:lnTo>
                                                  <a:pt x="3253" y="939"/>
                                                </a:lnTo>
                                                <a:lnTo>
                                                  <a:pt x="3295" y="1029"/>
                                                </a:lnTo>
                                                <a:lnTo>
                                                  <a:pt x="3333" y="1121"/>
                                                </a:lnTo>
                                                <a:lnTo>
                                                  <a:pt x="3364" y="1215"/>
                                                </a:lnTo>
                                                <a:lnTo>
                                                  <a:pt x="3392" y="1313"/>
                                                </a:lnTo>
                                                <a:lnTo>
                                                  <a:pt x="3412" y="1412"/>
                                                </a:lnTo>
                                                <a:lnTo>
                                                  <a:pt x="3428" y="1513"/>
                                                </a:lnTo>
                                                <a:lnTo>
                                                  <a:pt x="3438" y="1616"/>
                                                </a:lnTo>
                                                <a:lnTo>
                                                  <a:pt x="3441" y="1721"/>
                                                </a:lnTo>
                                                <a:lnTo>
                                                  <a:pt x="3438" y="1826"/>
                                                </a:lnTo>
                                                <a:lnTo>
                                                  <a:pt x="3428" y="1929"/>
                                                </a:lnTo>
                                                <a:lnTo>
                                                  <a:pt x="3412" y="2030"/>
                                                </a:lnTo>
                                                <a:lnTo>
                                                  <a:pt x="3392" y="2130"/>
                                                </a:lnTo>
                                                <a:lnTo>
                                                  <a:pt x="3364" y="2226"/>
                                                </a:lnTo>
                                                <a:lnTo>
                                                  <a:pt x="3333" y="2321"/>
                                                </a:lnTo>
                                                <a:lnTo>
                                                  <a:pt x="3295" y="2413"/>
                                                </a:lnTo>
                                                <a:lnTo>
                                                  <a:pt x="3253" y="2502"/>
                                                </a:lnTo>
                                                <a:lnTo>
                                                  <a:pt x="3205" y="2589"/>
                                                </a:lnTo>
                                                <a:lnTo>
                                                  <a:pt x="3154" y="2672"/>
                                                </a:lnTo>
                                                <a:lnTo>
                                                  <a:pt x="3096" y="2753"/>
                                                </a:lnTo>
                                                <a:lnTo>
                                                  <a:pt x="3035" y="2829"/>
                                                </a:lnTo>
                                                <a:lnTo>
                                                  <a:pt x="2971" y="2902"/>
                                                </a:lnTo>
                                                <a:lnTo>
                                                  <a:pt x="2901" y="2972"/>
                                                </a:lnTo>
                                                <a:lnTo>
                                                  <a:pt x="2828" y="3037"/>
                                                </a:lnTo>
                                                <a:lnTo>
                                                  <a:pt x="2752" y="3097"/>
                                                </a:lnTo>
                                                <a:lnTo>
                                                  <a:pt x="2672" y="3154"/>
                                                </a:lnTo>
                                                <a:lnTo>
                                                  <a:pt x="2588" y="3206"/>
                                                </a:lnTo>
                                                <a:lnTo>
                                                  <a:pt x="2502" y="3253"/>
                                                </a:lnTo>
                                                <a:lnTo>
                                                  <a:pt x="2412" y="3296"/>
                                                </a:lnTo>
                                                <a:lnTo>
                                                  <a:pt x="2320" y="3333"/>
                                                </a:lnTo>
                                                <a:lnTo>
                                                  <a:pt x="2226" y="3365"/>
                                                </a:lnTo>
                                                <a:lnTo>
                                                  <a:pt x="2129" y="3393"/>
                                                </a:lnTo>
                                                <a:lnTo>
                                                  <a:pt x="2029" y="3414"/>
                                                </a:lnTo>
                                                <a:lnTo>
                                                  <a:pt x="1929" y="3428"/>
                                                </a:lnTo>
                                                <a:lnTo>
                                                  <a:pt x="1825" y="3438"/>
                                                </a:lnTo>
                                                <a:lnTo>
                                                  <a:pt x="1720" y="3441"/>
                                                </a:lnTo>
                                                <a:lnTo>
                                                  <a:pt x="1615" y="3438"/>
                                                </a:lnTo>
                                                <a:lnTo>
                                                  <a:pt x="1513" y="3428"/>
                                                </a:lnTo>
                                                <a:lnTo>
                                                  <a:pt x="1411" y="3414"/>
                                                </a:lnTo>
                                                <a:lnTo>
                                                  <a:pt x="1312" y="3393"/>
                                                </a:lnTo>
                                                <a:lnTo>
                                                  <a:pt x="1214" y="3365"/>
                                                </a:lnTo>
                                                <a:lnTo>
                                                  <a:pt x="1120" y="3333"/>
                                                </a:lnTo>
                                                <a:lnTo>
                                                  <a:pt x="1028" y="3296"/>
                                                </a:lnTo>
                                                <a:lnTo>
                                                  <a:pt x="939" y="3253"/>
                                                </a:lnTo>
                                                <a:lnTo>
                                                  <a:pt x="852" y="3206"/>
                                                </a:lnTo>
                                                <a:lnTo>
                                                  <a:pt x="769" y="3154"/>
                                                </a:lnTo>
                                                <a:lnTo>
                                                  <a:pt x="689" y="3097"/>
                                                </a:lnTo>
                                                <a:lnTo>
                                                  <a:pt x="612" y="3037"/>
                                                </a:lnTo>
                                                <a:lnTo>
                                                  <a:pt x="539" y="2972"/>
                                                </a:lnTo>
                                                <a:lnTo>
                                                  <a:pt x="470" y="2902"/>
                                                </a:lnTo>
                                                <a:lnTo>
                                                  <a:pt x="405" y="2829"/>
                                                </a:lnTo>
                                                <a:lnTo>
                                                  <a:pt x="344" y="2753"/>
                                                </a:lnTo>
                                                <a:lnTo>
                                                  <a:pt x="287" y="2672"/>
                                                </a:lnTo>
                                                <a:lnTo>
                                                  <a:pt x="235" y="2589"/>
                                                </a:lnTo>
                                                <a:lnTo>
                                                  <a:pt x="188" y="2502"/>
                                                </a:lnTo>
                                                <a:lnTo>
                                                  <a:pt x="145" y="2413"/>
                                                </a:lnTo>
                                                <a:lnTo>
                                                  <a:pt x="108" y="2321"/>
                                                </a:lnTo>
                                                <a:lnTo>
                                                  <a:pt x="76" y="2226"/>
                                                </a:lnTo>
                                                <a:lnTo>
                                                  <a:pt x="49" y="2130"/>
                                                </a:lnTo>
                                                <a:lnTo>
                                                  <a:pt x="28" y="2030"/>
                                                </a:lnTo>
                                                <a:lnTo>
                                                  <a:pt x="13" y="1929"/>
                                                </a:lnTo>
                                                <a:lnTo>
                                                  <a:pt x="4" y="1826"/>
                                                </a:lnTo>
                                                <a:lnTo>
                                                  <a:pt x="0" y="1721"/>
                                                </a:lnTo>
                                                <a:lnTo>
                                                  <a:pt x="4" y="1616"/>
                                                </a:lnTo>
                                                <a:lnTo>
                                                  <a:pt x="13" y="1513"/>
                                                </a:lnTo>
                                                <a:lnTo>
                                                  <a:pt x="28" y="1412"/>
                                                </a:lnTo>
                                                <a:lnTo>
                                                  <a:pt x="49" y="1313"/>
                                                </a:lnTo>
                                                <a:lnTo>
                                                  <a:pt x="76" y="1215"/>
                                                </a:lnTo>
                                                <a:lnTo>
                                                  <a:pt x="108" y="1121"/>
                                                </a:lnTo>
                                                <a:lnTo>
                                                  <a:pt x="145" y="1029"/>
                                                </a:lnTo>
                                                <a:lnTo>
                                                  <a:pt x="188" y="939"/>
                                                </a:lnTo>
                                                <a:lnTo>
                                                  <a:pt x="235" y="853"/>
                                                </a:lnTo>
                                                <a:lnTo>
                                                  <a:pt x="287" y="769"/>
                                                </a:lnTo>
                                                <a:lnTo>
                                                  <a:pt x="344" y="690"/>
                                                </a:lnTo>
                                                <a:lnTo>
                                                  <a:pt x="405" y="613"/>
                                                </a:lnTo>
                                                <a:lnTo>
                                                  <a:pt x="470" y="540"/>
                                                </a:lnTo>
                                                <a:lnTo>
                                                  <a:pt x="539" y="471"/>
                                                </a:lnTo>
                                                <a:lnTo>
                                                  <a:pt x="612" y="406"/>
                                                </a:lnTo>
                                                <a:lnTo>
                                                  <a:pt x="689" y="344"/>
                                                </a:lnTo>
                                                <a:lnTo>
                                                  <a:pt x="769" y="287"/>
                                                </a:lnTo>
                                                <a:lnTo>
                                                  <a:pt x="852" y="236"/>
                                                </a:lnTo>
                                                <a:lnTo>
                                                  <a:pt x="939" y="188"/>
                                                </a:lnTo>
                                                <a:lnTo>
                                                  <a:pt x="1028" y="146"/>
                                                </a:lnTo>
                                                <a:lnTo>
                                                  <a:pt x="1120" y="108"/>
                                                </a:lnTo>
                                                <a:lnTo>
                                                  <a:pt x="1214" y="76"/>
                                                </a:lnTo>
                                                <a:lnTo>
                                                  <a:pt x="1312" y="50"/>
                                                </a:lnTo>
                                                <a:lnTo>
                                                  <a:pt x="1411" y="29"/>
                                                </a:lnTo>
                                                <a:lnTo>
                                                  <a:pt x="1513" y="13"/>
                                                </a:lnTo>
                                                <a:lnTo>
                                                  <a:pt x="1615" y="4"/>
                                                </a:lnTo>
                                                <a:lnTo>
                                                  <a:pt x="172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3299B26F" id="Freeform 4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ad84c6 [3204]" strokecolor="#ad84c6 [3204]" strokeweight="0">
              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105F611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E071483" w14:textId="1B56AF6E" w:rsidR="00184664" w:rsidRPr="00A85B6F" w:rsidRDefault="007345C6" w:rsidP="00CC7AD0">
                        <w:r w:rsidRPr="007345C6">
                          <w:t>https://www.linkedin.com/in/sebastiantablada/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60AABC48" w14:textId="2F315835" w:rsidR="00184664" w:rsidRPr="00A85B6F" w:rsidRDefault="007345C6" w:rsidP="00CC7AD0">
                        <w:r>
                          <w:t>stablada.com</w:t>
                        </w:r>
                      </w:p>
                    </w:tc>
                  </w:tr>
                </w:tbl>
                <w:p w14:paraId="2CBDB0D6" w14:textId="797411A1" w:rsidR="00184664" w:rsidRPr="00A85B6F" w:rsidRDefault="00184664" w:rsidP="00CC7AD0"/>
              </w:tc>
            </w:tr>
            <w:tr w:rsidR="00184664" w:rsidRPr="00A85B6F" w14:paraId="42C79380" w14:textId="77777777" w:rsidTr="00984A27"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  <w:right w:val="single" w:sz="12" w:space="0" w:color="AD84C6" w:themeColor="accent1"/>
                  </w:tcBorders>
                </w:tcPr>
                <w:p w14:paraId="1D1C8402" w14:textId="77777777" w:rsidR="00184664" w:rsidRPr="00A85B6F" w:rsidRDefault="00000000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FA2870D8645E84C822CBA474D3EC78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p w14:paraId="6A00FBC5" w14:textId="52DBEA26" w:rsidR="004670DD" w:rsidRPr="00A85B6F" w:rsidRDefault="008E025A" w:rsidP="004670DD">
                  <w:pPr>
                    <w:pStyle w:val="Heading3"/>
                  </w:pPr>
                  <w:r>
                    <w:t>Created and ran several projects, alongside a website for portfolio (see stablada.com). Volunteered at several institutions</w:t>
                  </w:r>
                  <w:r w:rsidR="00544ACF">
                    <w:t>, giving experience in customer service and community involvement (details and proof available upon request).</w:t>
                  </w:r>
                </w:p>
              </w:tc>
            </w:tr>
          </w:tbl>
          <w:p w14:paraId="7D7274A8" w14:textId="77777777" w:rsidR="00184664" w:rsidRPr="00A85B6F" w:rsidRDefault="00184664" w:rsidP="00CC7AD0"/>
        </w:tc>
      </w:tr>
    </w:tbl>
    <w:p w14:paraId="2B51917F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6"/>
      <w:headerReference w:type="first" r:id="rId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B468" w14:textId="77777777" w:rsidR="00B441E6" w:rsidRDefault="00B441E6" w:rsidP="008B2920">
      <w:pPr>
        <w:spacing w:after="0" w:line="240" w:lineRule="auto"/>
      </w:pPr>
      <w:r>
        <w:separator/>
      </w:r>
    </w:p>
  </w:endnote>
  <w:endnote w:type="continuationSeparator" w:id="0">
    <w:p w14:paraId="3F063DD6" w14:textId="77777777" w:rsidR="00B441E6" w:rsidRDefault="00B441E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029C2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F5E7" w14:textId="77777777" w:rsidR="00B441E6" w:rsidRDefault="00B441E6" w:rsidP="008B2920">
      <w:pPr>
        <w:spacing w:after="0" w:line="240" w:lineRule="auto"/>
      </w:pPr>
      <w:r>
        <w:separator/>
      </w:r>
    </w:p>
  </w:footnote>
  <w:footnote w:type="continuationSeparator" w:id="0">
    <w:p w14:paraId="1C059F71" w14:textId="77777777" w:rsidR="00B441E6" w:rsidRDefault="00B441E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AD84C6" w:themeColor="accent1"/>
        <w:left w:val="single" w:sz="12" w:space="0" w:color="AD84C6" w:themeColor="accent1"/>
        <w:bottom w:val="single" w:sz="12" w:space="0" w:color="AD84C6" w:themeColor="accent1"/>
        <w:right w:val="single" w:sz="12" w:space="0" w:color="AD84C6" w:themeColor="accent1"/>
        <w:insideH w:val="single" w:sz="12" w:space="0" w:color="AD84C6" w:themeColor="accent1"/>
        <w:insideV w:val="single" w:sz="12" w:space="0" w:color="AD84C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50CDFA92" w14:textId="77777777" w:rsidTr="00142F58">
      <w:sdt>
        <w:sdtPr>
          <w:alias w:val="Your Name:"/>
          <w:tag w:val="Your Na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AD84C6" w:themeColor="accent1"/>
              </w:tcBorders>
            </w:tcPr>
            <w:p w14:paraId="6A1C0A8F" w14:textId="77777777" w:rsidR="00A85B6F" w:rsidRDefault="007345C6" w:rsidP="00A85B6F">
              <w:pPr>
                <w:pStyle w:val="Heading1"/>
              </w:pPr>
              <w:r>
                <w:t>Sebastian Tablada</w:t>
              </w:r>
            </w:p>
          </w:tc>
        </w:sdtContent>
      </w:sdt>
    </w:tr>
    <w:tr w:rsidR="00142F58" w14:paraId="2A6DE5F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9129F17" w14:textId="77777777" w:rsidR="00142F58" w:rsidRDefault="00142F58" w:rsidP="00142F58"/>
      </w:tc>
    </w:tr>
  </w:tbl>
  <w:p w14:paraId="551CC9F7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C6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44ACF"/>
    <w:rsid w:val="005B0E81"/>
    <w:rsid w:val="00630D36"/>
    <w:rsid w:val="006A3CE7"/>
    <w:rsid w:val="006E5FD2"/>
    <w:rsid w:val="006F1734"/>
    <w:rsid w:val="007345C6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E025A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441E6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0FFD3"/>
  <w15:chartTrackingRefBased/>
  <w15:docId w15:val="{A6F18BD7-D994-E040-90C8-0A029430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73545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ba/Library/Containers/com.microsoft.Word/Data/Library/Application%20Support/Microsoft/Office/16.0/DTS/en-US%7b8A36F287-0A0A-544B-8E27-29A848CE6AC9%7d/%7b0B1FBCC7-B71B-2A43-A197-C92494CEB670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6B8DDE7BA2B94F8DDF77FA384F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FB1B-79D2-4A4D-ADBC-D5F7B3E58AE7}"/>
      </w:docPartPr>
      <w:docPartBody>
        <w:p w:rsidR="00000000" w:rsidRDefault="00000000">
          <w:pPr>
            <w:pStyle w:val="486B8DDE7BA2B94F8DDF77FA384FC7F2"/>
          </w:pPr>
          <w:r w:rsidRPr="00A85B6F">
            <w:t>Skills</w:t>
          </w:r>
        </w:p>
      </w:docPartBody>
    </w:docPart>
    <w:docPart>
      <w:docPartPr>
        <w:name w:val="F80D226E4AA03F47A2B1026B7AC1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FA81-D9B2-C948-A83F-D52ED4FE3B37}"/>
      </w:docPartPr>
      <w:docPartBody>
        <w:p w:rsidR="00000000" w:rsidRDefault="00000000">
          <w:pPr>
            <w:pStyle w:val="F80D226E4AA03F47A2B1026B7AC1E5B6"/>
          </w:pPr>
          <w:r w:rsidRPr="00A85B6F">
            <w:t>Experience</w:t>
          </w:r>
        </w:p>
      </w:docPartBody>
    </w:docPart>
    <w:docPart>
      <w:docPartPr>
        <w:name w:val="29AC51BF6E18964CB99EFB51C47D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59900-B5BC-5749-B73B-61E8FAD8D130}"/>
      </w:docPartPr>
      <w:docPartBody>
        <w:p w:rsidR="00000000" w:rsidRDefault="00000000">
          <w:pPr>
            <w:pStyle w:val="29AC51BF6E18964CB99EFB51C47DCFD7"/>
          </w:pPr>
          <w:r w:rsidRPr="00A85B6F">
            <w:t>Education</w:t>
          </w:r>
        </w:p>
      </w:docPartBody>
    </w:docPart>
    <w:docPart>
      <w:docPartPr>
        <w:name w:val="775E29BD1651C84599482C43A94CB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5843B-0BE2-6041-B265-2B457F9F8085}"/>
      </w:docPartPr>
      <w:docPartBody>
        <w:p w:rsidR="00000000" w:rsidRDefault="00000000">
          <w:pPr>
            <w:pStyle w:val="775E29BD1651C84599482C43A94CB900"/>
          </w:pPr>
          <w:r>
            <w:t>Objective</w:t>
          </w:r>
        </w:p>
      </w:docPartBody>
    </w:docPart>
    <w:docPart>
      <w:docPartPr>
        <w:name w:val="6FA2870D8645E84C822CBA474D3EC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A1046-AC00-D542-ADDD-0C423DC2FBB2}"/>
      </w:docPartPr>
      <w:docPartBody>
        <w:p w:rsidR="00000000" w:rsidRDefault="00000000">
          <w:pPr>
            <w:pStyle w:val="6FA2870D8645E84C822CBA474D3EC78E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45"/>
    <w:rsid w:val="006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8DDE7BA2B94F8DDF77FA384FC7F2">
    <w:name w:val="486B8DDE7BA2B94F8DDF77FA384FC7F2"/>
  </w:style>
  <w:style w:type="paragraph" w:customStyle="1" w:styleId="9AA0207DC3367945A6A1A3AEDBBD1D46">
    <w:name w:val="9AA0207DC3367945A6A1A3AEDBBD1D46"/>
  </w:style>
  <w:style w:type="paragraph" w:customStyle="1" w:styleId="F80D226E4AA03F47A2B1026B7AC1E5B6">
    <w:name w:val="F80D226E4AA03F47A2B1026B7AC1E5B6"/>
  </w:style>
  <w:style w:type="paragraph" w:customStyle="1" w:styleId="94BEAECCC810184D811E163467824692">
    <w:name w:val="94BEAECCC810184D811E163467824692"/>
  </w:style>
  <w:style w:type="paragraph" w:customStyle="1" w:styleId="5DFAE9E3E960CF4B908B1E7C63889AB9">
    <w:name w:val="5DFAE9E3E960CF4B908B1E7C63889AB9"/>
  </w:style>
  <w:style w:type="paragraph" w:customStyle="1" w:styleId="39F41A200D83F14C9335D08E94F6E80C">
    <w:name w:val="39F41A200D83F14C9335D08E94F6E80C"/>
  </w:style>
  <w:style w:type="paragraph" w:customStyle="1" w:styleId="DAA9D01E579C09428A6B91872D65CCCF">
    <w:name w:val="DAA9D01E579C09428A6B91872D65CCCF"/>
  </w:style>
  <w:style w:type="paragraph" w:customStyle="1" w:styleId="F4CBD8DE6E256242B3DCF81954A698DB">
    <w:name w:val="F4CBD8DE6E256242B3DCF81954A698DB"/>
  </w:style>
  <w:style w:type="paragraph" w:customStyle="1" w:styleId="8A850D85F14ED8438E907876A1803C3D">
    <w:name w:val="8A850D85F14ED8438E907876A1803C3D"/>
  </w:style>
  <w:style w:type="paragraph" w:customStyle="1" w:styleId="8D7BB8B9FA1FB741AF27D6A9AD12DE49">
    <w:name w:val="8D7BB8B9FA1FB741AF27D6A9AD12DE49"/>
  </w:style>
  <w:style w:type="paragraph" w:customStyle="1" w:styleId="88B80D49F4DD8A4AA5F85CEB21633E67">
    <w:name w:val="88B80D49F4DD8A4AA5F85CEB21633E67"/>
  </w:style>
  <w:style w:type="paragraph" w:customStyle="1" w:styleId="29AC51BF6E18964CB99EFB51C47DCFD7">
    <w:name w:val="29AC51BF6E18964CB99EFB51C47DCFD7"/>
  </w:style>
  <w:style w:type="paragraph" w:customStyle="1" w:styleId="991A7399DB46D24A871ECF1FE16A7D57">
    <w:name w:val="991A7399DB46D24A871ECF1FE16A7D57"/>
  </w:style>
  <w:style w:type="paragraph" w:customStyle="1" w:styleId="B01A095622EEFD4AA909420541E83F70">
    <w:name w:val="B01A095622EEFD4AA909420541E83F70"/>
  </w:style>
  <w:style w:type="paragraph" w:customStyle="1" w:styleId="A8C7FA1ADD8EF44C99705A5791FA16DB">
    <w:name w:val="A8C7FA1ADD8EF44C99705A5791FA16DB"/>
  </w:style>
  <w:style w:type="paragraph" w:customStyle="1" w:styleId="F84AD2061787F240A2D727EF69B1B238">
    <w:name w:val="F84AD2061787F240A2D727EF69B1B238"/>
  </w:style>
  <w:style w:type="paragraph" w:customStyle="1" w:styleId="93BEC5885522BB4FBE686018BA8D70F6">
    <w:name w:val="93BEC5885522BB4FBE686018BA8D70F6"/>
  </w:style>
  <w:style w:type="paragraph" w:customStyle="1" w:styleId="E2E26798590FB3478C48D860BD27DD91">
    <w:name w:val="E2E26798590FB3478C48D860BD27DD91"/>
  </w:style>
  <w:style w:type="paragraph" w:customStyle="1" w:styleId="ABBEEA3847575249AA6DDC4BECEC98CB">
    <w:name w:val="ABBEEA3847575249AA6DDC4BECEC98CB"/>
  </w:style>
  <w:style w:type="paragraph" w:customStyle="1" w:styleId="4C773F3AFFF57C4E94E81289C3938826">
    <w:name w:val="4C773F3AFFF57C4E94E81289C3938826"/>
  </w:style>
  <w:style w:type="paragraph" w:customStyle="1" w:styleId="775E29BD1651C84599482C43A94CB900">
    <w:name w:val="775E29BD1651C84599482C43A94CB900"/>
  </w:style>
  <w:style w:type="paragraph" w:customStyle="1" w:styleId="91B59E3387D03B4EA79A808B59A3D839">
    <w:name w:val="91B59E3387D03B4EA79A808B59A3D839"/>
  </w:style>
  <w:style w:type="paragraph" w:customStyle="1" w:styleId="18DA59E459B46D418F7A60C8468BF8C4">
    <w:name w:val="18DA59E459B46D418F7A60C8468BF8C4"/>
  </w:style>
  <w:style w:type="paragraph" w:customStyle="1" w:styleId="F1DDEA8D6C37F74F81D38795345C3EF4">
    <w:name w:val="F1DDEA8D6C37F74F81D38795345C3EF4"/>
  </w:style>
  <w:style w:type="paragraph" w:customStyle="1" w:styleId="E0AF3F961F7BD4409909CB7439A1B08C">
    <w:name w:val="E0AF3F961F7BD4409909CB7439A1B08C"/>
  </w:style>
  <w:style w:type="paragraph" w:customStyle="1" w:styleId="612365CD0EEA3645BA8334B18587D723">
    <w:name w:val="612365CD0EEA3645BA8334B18587D723"/>
  </w:style>
  <w:style w:type="paragraph" w:customStyle="1" w:styleId="B140A3F948132341A8DF01952A27A92D">
    <w:name w:val="B140A3F948132341A8DF01952A27A92D"/>
  </w:style>
  <w:style w:type="paragraph" w:customStyle="1" w:styleId="6FA2870D8645E84C822CBA474D3EC78E">
    <w:name w:val="6FA2870D8645E84C822CBA474D3EC78E"/>
  </w:style>
  <w:style w:type="paragraph" w:customStyle="1" w:styleId="968E10C5E5DC7F4887017D1F77158306">
    <w:name w:val="968E10C5E5DC7F4887017D1F77158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13</TotalTime>
  <Pages>1</Pages>
  <Words>133</Words>
  <Characters>963</Characters>
  <Application>Microsoft Office Word</Application>
  <DocSecurity>0</DocSecurity>
  <Lines>53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Tablada</dc:creator>
  <cp:keywords/>
  <dc:description/>
  <cp:lastModifiedBy>Sebastian Tablada</cp:lastModifiedBy>
  <cp:revision>1</cp:revision>
  <cp:lastPrinted>2016-06-29T01:32:00Z</cp:lastPrinted>
  <dcterms:created xsi:type="dcterms:W3CDTF">2022-09-24T14:34:00Z</dcterms:created>
  <dcterms:modified xsi:type="dcterms:W3CDTF">2022-09-24T14:50:00Z</dcterms:modified>
</cp:coreProperties>
</file>